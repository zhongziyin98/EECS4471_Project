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97" w:rsidRDefault="00A76885" w:rsidP="00A76885">
      <w:pPr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Usage of Card Game Interface</w:t>
      </w:r>
    </w:p>
    <w:p w:rsidR="00A76885" w:rsidRDefault="00A76885" w:rsidP="00A76885">
      <w:pPr>
        <w:spacing w:line="240" w:lineRule="auto"/>
        <w:rPr>
          <w:rFonts w:ascii="Arial" w:hAnsi="Arial" w:cs="Arial"/>
          <w:sz w:val="30"/>
          <w:szCs w:val="30"/>
        </w:rPr>
      </w:pPr>
    </w:p>
    <w:p w:rsidR="00A76885" w:rsidRPr="00A76885" w:rsidRDefault="00A76885" w:rsidP="00A7688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76885">
        <w:rPr>
          <w:rFonts w:ascii="Arial" w:hAnsi="Arial" w:cs="Arial"/>
          <w:b/>
          <w:sz w:val="24"/>
          <w:szCs w:val="24"/>
        </w:rPr>
        <w:t xml:space="preserve">Components 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 w:rsidRPr="00A76885">
        <w:rPr>
          <w:rFonts w:ascii="Arial" w:hAnsi="Arial" w:cs="Arial"/>
          <w:sz w:val="24"/>
          <w:szCs w:val="24"/>
        </w:rPr>
        <w:t>&lt;Screenshots&gt;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76885">
        <w:rPr>
          <w:rFonts w:ascii="Arial" w:hAnsi="Arial" w:cs="Arial"/>
          <w:sz w:val="24"/>
          <w:szCs w:val="24"/>
        </w:rPr>
        <w:t>(1</w:t>
      </w:r>
      <w:r>
        <w:rPr>
          <w:rFonts w:ascii="Arial" w:hAnsi="Arial" w:cs="Arial"/>
          <w:sz w:val="24"/>
          <w:szCs w:val="24"/>
        </w:rPr>
        <w:t xml:space="preserve">) </w:t>
      </w:r>
      <w:r w:rsidRPr="00A76885">
        <w:rPr>
          <w:rFonts w:ascii="Arial" w:hAnsi="Arial" w:cs="Arial"/>
          <w:sz w:val="24"/>
          <w:szCs w:val="24"/>
        </w:rPr>
        <w:t>Player hands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(2) </w:t>
      </w:r>
      <w:r w:rsidRPr="00A76885">
        <w:rPr>
          <w:rFonts w:ascii="Arial" w:hAnsi="Arial" w:cs="Arial"/>
          <w:sz w:val="24"/>
          <w:szCs w:val="24"/>
        </w:rPr>
        <w:t>Deck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(3) </w:t>
      </w:r>
      <w:r w:rsidRPr="00A76885">
        <w:rPr>
          <w:rFonts w:ascii="Arial" w:hAnsi="Arial" w:cs="Arial"/>
          <w:sz w:val="24"/>
          <w:szCs w:val="24"/>
        </w:rPr>
        <w:t>Deck Panel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(3.1)Check button: Tell your opponent to take their turn. 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(3.2) Draw button: Draw a card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(4) Hand Panel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(5) Cards in hand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(6) Selected card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(7) Chips</w:t>
      </w:r>
    </w:p>
    <w:p w:rsidR="00A76885" w:rsidRPr="00A76885" w:rsidRDefault="00A76885" w:rsidP="00A76885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76885" w:rsidRDefault="00A76885" w:rsidP="00A7688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76885">
        <w:rPr>
          <w:rFonts w:ascii="Arial" w:hAnsi="Arial" w:cs="Arial"/>
          <w:b/>
          <w:sz w:val="24"/>
          <w:szCs w:val="24"/>
        </w:rPr>
        <w:t>Supported Gestures</w:t>
      </w:r>
    </w:p>
    <w:p w:rsidR="001A1BC5" w:rsidRP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</w:p>
    <w:p w:rsidR="001A1BC5" w:rsidRP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 w:rsidRPr="001A1BC5">
        <w:rPr>
          <w:rFonts w:ascii="Arial" w:hAnsi="Arial" w:cs="Arial"/>
          <w:sz w:val="24"/>
          <w:szCs w:val="24"/>
        </w:rPr>
        <w:t xml:space="preserve">Left hand: </w:t>
      </w:r>
    </w:p>
    <w:p w:rsidR="001A1BC5" w:rsidRP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 w:rsidRPr="001A1BC5">
        <w:rPr>
          <w:rFonts w:ascii="Arial" w:hAnsi="Arial" w:cs="Arial"/>
          <w:sz w:val="24"/>
          <w:szCs w:val="24"/>
        </w:rPr>
        <w:tab/>
        <w:t>(</w:t>
      </w:r>
      <w:r>
        <w:rPr>
          <w:rFonts w:ascii="Arial" w:hAnsi="Arial" w:cs="Arial"/>
          <w:sz w:val="24"/>
          <w:szCs w:val="24"/>
        </w:rPr>
        <w:t>1</w:t>
      </w:r>
      <w:r w:rsidRPr="001A1BC5">
        <w:rPr>
          <w:rFonts w:ascii="Arial" w:hAnsi="Arial" w:cs="Arial"/>
          <w:sz w:val="24"/>
          <w:szCs w:val="24"/>
        </w:rPr>
        <w:t>) Place your left hand opened and upwards to show all cards in your hand</w:t>
      </w:r>
    </w:p>
    <w:p w:rsidR="00A7688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(2</w:t>
      </w:r>
      <w:r w:rsidRPr="001A1BC5">
        <w:rPr>
          <w:rFonts w:ascii="Arial" w:hAnsi="Arial" w:cs="Arial"/>
          <w:sz w:val="24"/>
          <w:szCs w:val="24"/>
        </w:rPr>
        <w:t xml:space="preserve">) Place your left hand closed </w:t>
      </w:r>
      <w:r w:rsidR="00412D8A">
        <w:rPr>
          <w:rFonts w:ascii="Arial" w:hAnsi="Arial" w:cs="Arial"/>
          <w:sz w:val="24"/>
          <w:szCs w:val="24"/>
        </w:rPr>
        <w:t xml:space="preserve">(fist) </w:t>
      </w:r>
      <w:r w:rsidRPr="001A1BC5">
        <w:rPr>
          <w:rFonts w:ascii="Arial" w:hAnsi="Arial" w:cs="Arial"/>
          <w:sz w:val="24"/>
          <w:szCs w:val="24"/>
        </w:rPr>
        <w:t>and downwards to show the menu</w:t>
      </w:r>
    </w:p>
    <w:p w:rsidR="001A1BC5" w:rsidRDefault="001A1BC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 hand: </w:t>
      </w:r>
    </w:p>
    <w:p w:rsid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</w:t>
      </w:r>
      <w:r w:rsidR="001A1BC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) Pinch </w:t>
      </w:r>
      <w:r w:rsidR="001A1BC5">
        <w:rPr>
          <w:rFonts w:ascii="Arial" w:hAnsi="Arial" w:cs="Arial"/>
          <w:sz w:val="24"/>
          <w:szCs w:val="24"/>
        </w:rPr>
        <w:t>a card from anywhere</w:t>
      </w:r>
      <w:r w:rsidR="00412D8A">
        <w:rPr>
          <w:rFonts w:ascii="Arial" w:hAnsi="Arial" w:cs="Arial"/>
          <w:sz w:val="24"/>
          <w:szCs w:val="24"/>
        </w:rPr>
        <w:t xml:space="preserve"> (index finger pointing to card)</w:t>
      </w:r>
    </w:p>
    <w:p w:rsidR="00A76885" w:rsidRDefault="001A1BC5" w:rsidP="00A7688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(4) Grab a chip</w:t>
      </w:r>
      <w:r w:rsidR="00412D8A">
        <w:rPr>
          <w:rFonts w:ascii="Arial" w:hAnsi="Arial" w:cs="Arial"/>
          <w:sz w:val="24"/>
          <w:szCs w:val="24"/>
        </w:rPr>
        <w:t xml:space="preserve"> (index finger’s tip inside the chip</w:t>
      </w:r>
      <w:r w:rsidR="00B82A40">
        <w:rPr>
          <w:rFonts w:ascii="Arial" w:hAnsi="Arial" w:cs="Arial"/>
          <w:sz w:val="24"/>
          <w:szCs w:val="24"/>
        </w:rPr>
        <w:t xml:space="preserve"> object</w:t>
      </w:r>
      <w:r w:rsidR="00412D8A">
        <w:rPr>
          <w:rFonts w:ascii="Arial" w:hAnsi="Arial" w:cs="Arial"/>
          <w:sz w:val="24"/>
          <w:szCs w:val="24"/>
        </w:rPr>
        <w:t>)</w:t>
      </w:r>
    </w:p>
    <w:p w:rsidR="001A1BC5" w:rsidRDefault="001A1BC5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(5</w:t>
      </w:r>
      <w:r w:rsidR="00A76885">
        <w:rPr>
          <w:rFonts w:ascii="Arial" w:hAnsi="Arial" w:cs="Arial"/>
          <w:sz w:val="24"/>
          <w:szCs w:val="24"/>
        </w:rPr>
        <w:t>) Swipe inward on the deck to draw a card</w:t>
      </w:r>
      <w:r w:rsidR="00412D8A">
        <w:rPr>
          <w:rFonts w:ascii="Arial" w:hAnsi="Arial" w:cs="Arial"/>
          <w:sz w:val="24"/>
          <w:szCs w:val="24"/>
        </w:rPr>
        <w:t xml:space="preserve"> </w:t>
      </w:r>
    </w:p>
    <w:p w:rsidR="006B5D23" w:rsidRDefault="006B5D23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(6) </w:t>
      </w:r>
      <w:r w:rsidR="00B82A40">
        <w:rPr>
          <w:rFonts w:ascii="Arial" w:hAnsi="Arial" w:cs="Arial"/>
          <w:sz w:val="24"/>
          <w:szCs w:val="24"/>
        </w:rPr>
        <w:t>When showing the cards in left hand, snap (only thumb, index, middle finger extended and thumb is close to middle finger) to use black magic</w:t>
      </w:r>
    </w:p>
    <w:p w:rsidR="00B82A40" w:rsidRDefault="00B82A40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(7)</w:t>
      </w:r>
      <w:r w:rsidR="00636EC0">
        <w:rPr>
          <w:rFonts w:ascii="Arial" w:hAnsi="Arial" w:cs="Arial"/>
          <w:sz w:val="24"/>
          <w:szCs w:val="24"/>
        </w:rPr>
        <w:t xml:space="preserve"> Thumb down to taunt (text UI</w:t>
      </w:r>
      <w:r>
        <w:rPr>
          <w:rFonts w:ascii="Arial" w:hAnsi="Arial" w:cs="Arial"/>
          <w:sz w:val="24"/>
          <w:szCs w:val="24"/>
        </w:rPr>
        <w:t>)</w:t>
      </w:r>
    </w:p>
    <w:p w:rsidR="00B82A40" w:rsidRDefault="00B82A40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(8) Clap to say gg </w:t>
      </w:r>
    </w:p>
    <w:p w:rsidR="00B82A40" w:rsidRDefault="00B82A40" w:rsidP="001A1BC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(9) Pistol gesture (finger and 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humb extended) for threatening, rotate pistol along x axis to fire</w:t>
      </w:r>
    </w:p>
    <w:p w:rsidR="00B82A40" w:rsidRDefault="00B82A40" w:rsidP="001A1BC5">
      <w:pPr>
        <w:spacing w:line="240" w:lineRule="auto"/>
        <w:rPr>
          <w:rFonts w:ascii="Arial" w:hAnsi="Arial" w:cs="Arial"/>
          <w:sz w:val="24"/>
          <w:szCs w:val="24"/>
        </w:rPr>
      </w:pPr>
    </w:p>
    <w:p w:rsidR="00A76885" w:rsidRPr="00A76885" w:rsidRDefault="00A76885" w:rsidP="00A76885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A76885" w:rsidRPr="00A7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27BFA"/>
    <w:multiLevelType w:val="hybridMultilevel"/>
    <w:tmpl w:val="D2FCAB4E"/>
    <w:lvl w:ilvl="0" w:tplc="7D943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E206E"/>
    <w:multiLevelType w:val="hybridMultilevel"/>
    <w:tmpl w:val="F6B29CC6"/>
    <w:lvl w:ilvl="0" w:tplc="7D943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818E3"/>
    <w:multiLevelType w:val="hybridMultilevel"/>
    <w:tmpl w:val="465C9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D9"/>
    <w:rsid w:val="001A1BC5"/>
    <w:rsid w:val="00412D8A"/>
    <w:rsid w:val="00636EC0"/>
    <w:rsid w:val="006B5D23"/>
    <w:rsid w:val="00A76885"/>
    <w:rsid w:val="00AC69DC"/>
    <w:rsid w:val="00B82A40"/>
    <w:rsid w:val="00C058D9"/>
    <w:rsid w:val="00D9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AB74"/>
  <w15:chartTrackingRefBased/>
  <w15:docId w15:val="{E4CA42F1-FBC3-496E-A57A-20DC883D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138</Words>
  <Characters>789</Characters>
  <Application>Microsoft Office Word</Application>
  <DocSecurity>0</DocSecurity>
  <Lines>6</Lines>
  <Paragraphs>1</Paragraphs>
  <ScaleCrop>false</ScaleCrop>
  <Company>LSE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4471</dc:creator>
  <cp:keywords/>
  <dc:description/>
  <cp:lastModifiedBy>4471</cp:lastModifiedBy>
  <cp:revision>16</cp:revision>
  <dcterms:created xsi:type="dcterms:W3CDTF">2019-04-18T16:00:00Z</dcterms:created>
  <dcterms:modified xsi:type="dcterms:W3CDTF">2019-04-18T18:28:00Z</dcterms:modified>
</cp:coreProperties>
</file>